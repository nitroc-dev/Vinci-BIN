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4DD9" w14:textId="258154EC" w:rsidR="00FB0FC5" w:rsidRDefault="004E4F40" w:rsidP="004F4223">
      <w:pPr>
        <w:rPr>
          <w:lang w:val="fr-BE"/>
        </w:rPr>
      </w:pPr>
      <w:r>
        <w:rPr>
          <w:lang w:val="fr-BE"/>
        </w:rPr>
        <w:t xml:space="preserve">Version du document : </w:t>
      </w:r>
      <w:r w:rsidR="00834BC5">
        <w:rPr>
          <w:lang w:val="fr-BE"/>
        </w:rPr>
        <w:t>xxx</w:t>
      </w:r>
      <w:r>
        <w:rPr>
          <w:lang w:val="fr-BE"/>
        </w:rPr>
        <w:t xml:space="preserve"> – date dernière modification : </w:t>
      </w:r>
      <w:r w:rsidR="00834BC5">
        <w:rPr>
          <w:lang w:val="fr-BE"/>
        </w:rPr>
        <w:t>jj/mm/</w:t>
      </w:r>
      <w:proofErr w:type="spellStart"/>
      <w:r w:rsidR="00834BC5">
        <w:rPr>
          <w:lang w:val="fr-BE"/>
        </w:rPr>
        <w:t>aaaa</w:t>
      </w:r>
      <w:proofErr w:type="spellEnd"/>
    </w:p>
    <w:p w14:paraId="782F3D85" w14:textId="1FCFE033" w:rsidR="004F4223" w:rsidRDefault="00FB0FC5" w:rsidP="004F4223">
      <w:pPr>
        <w:rPr>
          <w:lang w:val="fr-BE"/>
        </w:rPr>
      </w:pPr>
      <w:r>
        <w:rPr>
          <w:lang w:val="fr-BE"/>
        </w:rPr>
        <w:t xml:space="preserve">Rédacteur : </w:t>
      </w:r>
      <w:r w:rsidR="00834BC5">
        <w:rPr>
          <w:lang w:val="fr-BE"/>
        </w:rPr>
        <w:t>groupe</w:t>
      </w:r>
    </w:p>
    <w:p w14:paraId="032682E2" w14:textId="77777777" w:rsidR="00855B3C" w:rsidRDefault="00855B3C" w:rsidP="004F4223">
      <w:pPr>
        <w:rPr>
          <w:lang w:val="fr-BE"/>
        </w:rPr>
      </w:pPr>
    </w:p>
    <w:p w14:paraId="4758004A" w14:textId="77777777" w:rsidR="00C66284" w:rsidRPr="001E473D" w:rsidRDefault="00C66284">
      <w:pPr>
        <w:pStyle w:val="Heading1"/>
        <w:rPr>
          <w:lang w:val="fr-BE"/>
        </w:rPr>
      </w:pPr>
      <w:r w:rsidRPr="001E473D">
        <w:rPr>
          <w:lang w:val="fr-BE"/>
        </w:rPr>
        <w:t>D</w:t>
      </w:r>
      <w:r w:rsidR="001E473D">
        <w:rPr>
          <w:lang w:val="fr-BE"/>
        </w:rPr>
        <w:t>écrire l’environnement</w:t>
      </w:r>
      <w:r w:rsidRPr="001E473D">
        <w:rPr>
          <w:lang w:val="fr-BE"/>
        </w:rPr>
        <w:t>:</w:t>
      </w:r>
    </w:p>
    <w:p w14:paraId="16100328" w14:textId="77777777" w:rsidR="00C66284" w:rsidRPr="001E473D" w:rsidRDefault="00C66284">
      <w:pPr>
        <w:rPr>
          <w:lang w:val="fr-BE"/>
        </w:rPr>
      </w:pPr>
      <w:r w:rsidRPr="001E473D">
        <w:rPr>
          <w:lang w:val="fr-BE"/>
        </w:rPr>
        <w:t>PC:</w:t>
      </w:r>
    </w:p>
    <w:p w14:paraId="7F55DB10" w14:textId="77777777" w:rsidR="00C66284" w:rsidRPr="001E473D" w:rsidRDefault="00C66284">
      <w:pPr>
        <w:rPr>
          <w:lang w:val="fr-BE"/>
        </w:rPr>
      </w:pPr>
      <w:r w:rsidRPr="001E473D">
        <w:rPr>
          <w:lang w:val="fr-BE"/>
        </w:rPr>
        <w:t>OS:</w:t>
      </w:r>
    </w:p>
    <w:p w14:paraId="1BC1E43C" w14:textId="77777777" w:rsidR="00C66284" w:rsidRPr="001E473D" w:rsidRDefault="00C66284">
      <w:pPr>
        <w:rPr>
          <w:lang w:val="fr-BE"/>
        </w:rPr>
      </w:pPr>
      <w:r w:rsidRPr="001E473D">
        <w:rPr>
          <w:lang w:val="fr-BE"/>
        </w:rPr>
        <w:t xml:space="preserve">Version </w:t>
      </w:r>
      <w:r w:rsidR="005741E0">
        <w:rPr>
          <w:lang w:val="fr-BE"/>
        </w:rPr>
        <w:t>utilisée</w:t>
      </w:r>
      <w:r w:rsidRPr="001E473D">
        <w:rPr>
          <w:lang w:val="fr-BE"/>
        </w:rPr>
        <w:t>:</w:t>
      </w:r>
    </w:p>
    <w:p w14:paraId="785D892A" w14:textId="77777777" w:rsidR="00C66284" w:rsidRPr="001E473D" w:rsidRDefault="00C66284">
      <w:pPr>
        <w:rPr>
          <w:lang w:val="fr-BE"/>
        </w:rPr>
      </w:pPr>
    </w:p>
    <w:p w14:paraId="37641961" w14:textId="77777777" w:rsidR="00C66284" w:rsidRPr="001E473D" w:rsidRDefault="001E473D">
      <w:pPr>
        <w:pStyle w:val="Heading1"/>
        <w:rPr>
          <w:lang w:val="fr-BE"/>
        </w:rPr>
      </w:pPr>
      <w:r>
        <w:rPr>
          <w:lang w:val="fr-BE"/>
        </w:rPr>
        <w:t>Données utilisées pour les</w:t>
      </w:r>
      <w:r w:rsidR="00C66284" w:rsidRPr="001E473D">
        <w:rPr>
          <w:lang w:val="fr-BE"/>
        </w:rPr>
        <w:t xml:space="preserve"> tests:</w:t>
      </w:r>
    </w:p>
    <w:p w14:paraId="162E614D" w14:textId="77777777" w:rsidR="00C66284" w:rsidRPr="001E473D" w:rsidRDefault="001E473D">
      <w:pPr>
        <w:rPr>
          <w:lang w:val="fr-BE"/>
        </w:rPr>
      </w:pPr>
      <w:r>
        <w:rPr>
          <w:lang w:val="fr-BE"/>
        </w:rPr>
        <w:t xml:space="preserve">Base de données: </w:t>
      </w:r>
    </w:p>
    <w:p w14:paraId="0C579042" w14:textId="77777777" w:rsidR="00C66284" w:rsidRPr="001E473D" w:rsidRDefault="001E473D">
      <w:pPr>
        <w:rPr>
          <w:lang w:val="fr-BE"/>
        </w:rPr>
      </w:pPr>
      <w:r>
        <w:rPr>
          <w:lang w:val="fr-BE"/>
        </w:rPr>
        <w:t>Etudiant de référence (à qui appartient la DB)</w:t>
      </w:r>
      <w:r w:rsidR="00C66284" w:rsidRPr="001E473D">
        <w:rPr>
          <w:lang w:val="fr-BE"/>
        </w:rPr>
        <w:t>:</w:t>
      </w:r>
    </w:p>
    <w:p w14:paraId="1645D9D1" w14:textId="77777777" w:rsidR="00C66284" w:rsidRPr="001E473D" w:rsidRDefault="00C66284">
      <w:pPr>
        <w:pStyle w:val="BodyText"/>
        <w:rPr>
          <w:lang w:val="fr-BE"/>
        </w:rPr>
      </w:pPr>
    </w:p>
    <w:p w14:paraId="10C1F65A" w14:textId="77777777" w:rsidR="00C66284" w:rsidRDefault="001E473D">
      <w:pPr>
        <w:pStyle w:val="BodyText"/>
        <w:rPr>
          <w:lang w:val="fr-BE"/>
        </w:rPr>
      </w:pPr>
      <w:r>
        <w:rPr>
          <w:lang w:val="fr-BE"/>
        </w:rPr>
        <w:t>Etat de la base de données avant de commencer le test.</w:t>
      </w:r>
    </w:p>
    <w:p w14:paraId="7C14A2D9" w14:textId="77777777" w:rsidR="001E473D" w:rsidRDefault="001E473D">
      <w:pPr>
        <w:pStyle w:val="BodyText"/>
        <w:rPr>
          <w:lang w:val="fr-BE"/>
        </w:rPr>
      </w:pPr>
    </w:p>
    <w:p w14:paraId="3EB85BF6" w14:textId="77777777" w:rsidR="001E473D" w:rsidRPr="001E473D" w:rsidRDefault="001E473D">
      <w:pPr>
        <w:pStyle w:val="BodyText"/>
        <w:rPr>
          <w:i/>
          <w:u w:val="single"/>
          <w:lang w:val="fr-BE"/>
        </w:rPr>
      </w:pPr>
      <w:r w:rsidRPr="001E473D">
        <w:rPr>
          <w:i/>
          <w:u w:val="single"/>
          <w:lang w:val="fr-BE"/>
        </w:rPr>
        <w:t>Ici, il faut décrire ce que contiendra la base de données et référencer un script SQL qui permettra de la remettre exactement dans cet état-là.</w:t>
      </w:r>
    </w:p>
    <w:p w14:paraId="41ACD365" w14:textId="298CD4A6" w:rsidR="001E473D" w:rsidRDefault="001E473D">
      <w:pPr>
        <w:pStyle w:val="BodyText"/>
        <w:rPr>
          <w:lang w:val="fr-BE"/>
        </w:rPr>
      </w:pPr>
      <w:r>
        <w:rPr>
          <w:lang w:val="fr-BE"/>
        </w:rPr>
        <w:t>Résumé :</w:t>
      </w:r>
    </w:p>
    <w:p w14:paraId="7F325F9A" w14:textId="7054FDC4" w:rsidR="001E473D" w:rsidRDefault="001E473D" w:rsidP="00FB0FC5">
      <w:pPr>
        <w:pStyle w:val="BodyText"/>
        <w:ind w:left="360"/>
        <w:rPr>
          <w:lang w:val="fr-BE"/>
        </w:rPr>
      </w:pPr>
    </w:p>
    <w:p w14:paraId="4A8A8E9B" w14:textId="0CA7070B" w:rsidR="001E473D" w:rsidRDefault="001E473D">
      <w:pPr>
        <w:pStyle w:val="BodyText"/>
        <w:rPr>
          <w:lang w:val="fr-BE"/>
        </w:rPr>
      </w:pPr>
      <w:r>
        <w:rPr>
          <w:lang w:val="fr-BE"/>
        </w:rPr>
        <w:t xml:space="preserve">Exécution du script : </w:t>
      </w:r>
      <w:hyperlink r:id="rId8" w:history="1"/>
    </w:p>
    <w:p w14:paraId="408DAD4B" w14:textId="272CED71" w:rsidR="001E473D" w:rsidRPr="001E473D" w:rsidRDefault="001E473D">
      <w:pPr>
        <w:pStyle w:val="BodyText"/>
        <w:rPr>
          <w:lang w:val="fr-BE"/>
        </w:rPr>
      </w:pPr>
    </w:p>
    <w:p w14:paraId="163E000C" w14:textId="06EA5F2F" w:rsidR="00D07F9B" w:rsidRDefault="00D07F9B">
      <w:pPr>
        <w:jc w:val="left"/>
        <w:rPr>
          <w:lang w:val="fr-BE"/>
        </w:rPr>
      </w:pPr>
      <w:r>
        <w:rPr>
          <w:lang w:val="fr-BE"/>
        </w:rPr>
        <w:br w:type="page"/>
      </w:r>
    </w:p>
    <w:p w14:paraId="1F00D653" w14:textId="3FB50564" w:rsidR="00C66284" w:rsidRPr="001E473D" w:rsidRDefault="00C66284">
      <w:pPr>
        <w:pStyle w:val="BodyText"/>
        <w:rPr>
          <w:lang w:val="fr-BE"/>
        </w:rPr>
      </w:pPr>
    </w:p>
    <w:tbl>
      <w:tblPr>
        <w:tblStyle w:val="TableGrid"/>
        <w:tblW w:w="15168" w:type="dxa"/>
        <w:tblLayout w:type="fixed"/>
        <w:tblLook w:val="0020" w:firstRow="1" w:lastRow="0" w:firstColumn="0" w:lastColumn="0" w:noHBand="0" w:noVBand="0"/>
      </w:tblPr>
      <w:tblGrid>
        <w:gridCol w:w="5104"/>
        <w:gridCol w:w="5244"/>
        <w:gridCol w:w="850"/>
        <w:gridCol w:w="851"/>
        <w:gridCol w:w="3119"/>
      </w:tblGrid>
      <w:tr w:rsidR="00731092" w:rsidRPr="001E473D" w14:paraId="56A33B4B" w14:textId="77777777" w:rsidTr="007923A1">
        <w:trPr>
          <w:tblHeader/>
        </w:trPr>
        <w:tc>
          <w:tcPr>
            <w:tcW w:w="5104" w:type="dxa"/>
          </w:tcPr>
          <w:p w14:paraId="6394921E" w14:textId="77777777" w:rsidR="00731092" w:rsidRPr="001E473D" w:rsidRDefault="002F45AD">
            <w:pPr>
              <w:jc w:val="center"/>
              <w:rPr>
                <w:b/>
                <w:sz w:val="24"/>
                <w:lang w:val="fr-BE"/>
              </w:rPr>
            </w:pPr>
            <w:r>
              <w:rPr>
                <w:b/>
                <w:sz w:val="24"/>
                <w:lang w:val="fr-BE"/>
              </w:rPr>
              <w:t>Action</w:t>
            </w:r>
          </w:p>
        </w:tc>
        <w:tc>
          <w:tcPr>
            <w:tcW w:w="5244" w:type="dxa"/>
          </w:tcPr>
          <w:p w14:paraId="55B666DC" w14:textId="49977280" w:rsidR="00731092" w:rsidRPr="001E473D" w:rsidRDefault="002F45AD">
            <w:pPr>
              <w:jc w:val="center"/>
              <w:rPr>
                <w:b/>
                <w:sz w:val="24"/>
                <w:lang w:val="fr-BE"/>
              </w:rPr>
            </w:pPr>
            <w:r>
              <w:rPr>
                <w:b/>
                <w:sz w:val="24"/>
                <w:lang w:val="fr-BE"/>
              </w:rPr>
              <w:t>Résultat attendu</w:t>
            </w:r>
          </w:p>
        </w:tc>
        <w:tc>
          <w:tcPr>
            <w:tcW w:w="850" w:type="dxa"/>
          </w:tcPr>
          <w:p w14:paraId="5194D738" w14:textId="77777777" w:rsidR="00731092" w:rsidRPr="001E473D" w:rsidRDefault="00731092">
            <w:pPr>
              <w:jc w:val="center"/>
              <w:rPr>
                <w:b/>
                <w:sz w:val="24"/>
                <w:lang w:val="fr-BE"/>
              </w:rPr>
            </w:pPr>
            <w:r w:rsidRPr="001E473D">
              <w:rPr>
                <w:b/>
                <w:sz w:val="24"/>
                <w:lang w:val="fr-BE"/>
              </w:rPr>
              <w:t>OK</w:t>
            </w:r>
          </w:p>
        </w:tc>
        <w:tc>
          <w:tcPr>
            <w:tcW w:w="851" w:type="dxa"/>
          </w:tcPr>
          <w:p w14:paraId="56115C41" w14:textId="6D21FC27" w:rsidR="00731092" w:rsidRPr="001E473D" w:rsidRDefault="002F45AD">
            <w:pPr>
              <w:jc w:val="center"/>
              <w:rPr>
                <w:b/>
                <w:sz w:val="24"/>
                <w:lang w:val="fr-BE"/>
              </w:rPr>
            </w:pPr>
            <w:r>
              <w:rPr>
                <w:b/>
                <w:sz w:val="24"/>
                <w:lang w:val="fr-BE"/>
              </w:rPr>
              <w:t>KO</w:t>
            </w:r>
          </w:p>
        </w:tc>
        <w:tc>
          <w:tcPr>
            <w:tcW w:w="3119" w:type="dxa"/>
          </w:tcPr>
          <w:p w14:paraId="730D0C71" w14:textId="10D465BD" w:rsidR="00731092" w:rsidRPr="001E473D" w:rsidRDefault="00731092">
            <w:pPr>
              <w:jc w:val="center"/>
              <w:rPr>
                <w:b/>
                <w:sz w:val="24"/>
                <w:lang w:val="fr-BE"/>
              </w:rPr>
            </w:pPr>
            <w:r w:rsidRPr="001E473D">
              <w:rPr>
                <w:b/>
                <w:sz w:val="24"/>
                <w:lang w:val="fr-BE"/>
              </w:rPr>
              <w:t>Comment</w:t>
            </w:r>
            <w:r w:rsidR="002F45AD">
              <w:rPr>
                <w:b/>
                <w:sz w:val="24"/>
                <w:lang w:val="fr-BE"/>
              </w:rPr>
              <w:t>aire</w:t>
            </w:r>
            <w:r w:rsidRPr="001E473D">
              <w:rPr>
                <w:b/>
                <w:sz w:val="24"/>
                <w:lang w:val="fr-BE"/>
              </w:rPr>
              <w:t>s</w:t>
            </w:r>
          </w:p>
        </w:tc>
      </w:tr>
      <w:tr w:rsidR="00731092" w:rsidRPr="001E473D" w14:paraId="652D0893" w14:textId="77777777" w:rsidTr="007923A1">
        <w:tc>
          <w:tcPr>
            <w:tcW w:w="5104" w:type="dxa"/>
          </w:tcPr>
          <w:p w14:paraId="4F2689FB" w14:textId="7F046770" w:rsidR="00731092" w:rsidRPr="001E473D" w:rsidRDefault="00731092" w:rsidP="00C66284">
            <w:pPr>
              <w:pStyle w:val="Heading2"/>
              <w:numPr>
                <w:ilvl w:val="1"/>
                <w:numId w:val="5"/>
              </w:numPr>
            </w:pPr>
          </w:p>
          <w:p w14:paraId="148844F1" w14:textId="77777777" w:rsidR="00731092" w:rsidRPr="001E473D" w:rsidRDefault="00731092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4AC99476" w14:textId="15159E90" w:rsidR="00731092" w:rsidRPr="001E473D" w:rsidRDefault="00731092">
            <w:pPr>
              <w:pStyle w:val="Header"/>
              <w:tabs>
                <w:tab w:val="clear" w:pos="4153"/>
                <w:tab w:val="clear" w:pos="8306"/>
              </w:tabs>
              <w:rPr>
                <w:lang w:val="fr-BE"/>
              </w:rPr>
            </w:pPr>
          </w:p>
        </w:tc>
        <w:tc>
          <w:tcPr>
            <w:tcW w:w="850" w:type="dxa"/>
          </w:tcPr>
          <w:p w14:paraId="32515493" w14:textId="77777777" w:rsidR="00731092" w:rsidRPr="001E473D" w:rsidRDefault="00731092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75265FD8" w14:textId="77777777" w:rsidR="00731092" w:rsidRPr="001E473D" w:rsidRDefault="00731092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5C37D681" w14:textId="77777777" w:rsidR="00731092" w:rsidRPr="001E473D" w:rsidRDefault="00731092">
            <w:pPr>
              <w:jc w:val="center"/>
              <w:rPr>
                <w:lang w:val="fr-BE"/>
              </w:rPr>
            </w:pPr>
          </w:p>
        </w:tc>
      </w:tr>
      <w:tr w:rsidR="00731092" w:rsidRPr="00834BC5" w14:paraId="44726B91" w14:textId="77777777" w:rsidTr="007923A1">
        <w:tc>
          <w:tcPr>
            <w:tcW w:w="5104" w:type="dxa"/>
          </w:tcPr>
          <w:p w14:paraId="4D792987" w14:textId="77777777" w:rsidR="00731092" w:rsidRPr="001E473D" w:rsidRDefault="00731092" w:rsidP="00834BC5">
            <w:pPr>
              <w:pStyle w:val="Heading3"/>
              <w:numPr>
                <w:ilvl w:val="2"/>
                <w:numId w:val="5"/>
              </w:numPr>
              <w:rPr>
                <w:lang w:val="fr-BE"/>
              </w:rPr>
            </w:pPr>
          </w:p>
        </w:tc>
        <w:tc>
          <w:tcPr>
            <w:tcW w:w="5244" w:type="dxa"/>
          </w:tcPr>
          <w:p w14:paraId="3C3B068C" w14:textId="77777777" w:rsidR="00731092" w:rsidRPr="001E473D" w:rsidRDefault="00731092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3F76EEEB" w14:textId="77777777" w:rsidR="00731092" w:rsidRPr="001E473D" w:rsidRDefault="00731092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50B880D7" w14:textId="77777777" w:rsidR="00731092" w:rsidRPr="001E473D" w:rsidRDefault="00731092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51339F48" w14:textId="1E9C9A48" w:rsidR="00731092" w:rsidRPr="001E473D" w:rsidRDefault="00731092">
            <w:pPr>
              <w:jc w:val="center"/>
              <w:rPr>
                <w:lang w:val="fr-BE"/>
              </w:rPr>
            </w:pPr>
          </w:p>
        </w:tc>
      </w:tr>
      <w:tr w:rsidR="00731092" w:rsidRPr="001E473D" w14:paraId="5FB3B0F9" w14:textId="77777777" w:rsidTr="007923A1">
        <w:trPr>
          <w:trHeight w:val="426"/>
        </w:trPr>
        <w:tc>
          <w:tcPr>
            <w:tcW w:w="5104" w:type="dxa"/>
          </w:tcPr>
          <w:p w14:paraId="74956E6B" w14:textId="670134A3" w:rsidR="00731092" w:rsidRPr="001E473D" w:rsidRDefault="00731092" w:rsidP="00871A12">
            <w:pPr>
              <w:pStyle w:val="Heading4"/>
              <w:numPr>
                <w:ilvl w:val="3"/>
                <w:numId w:val="4"/>
              </w:numPr>
              <w:tabs>
                <w:tab w:val="clear" w:pos="1080"/>
              </w:tabs>
              <w:ind w:left="993" w:hanging="709"/>
            </w:pPr>
          </w:p>
        </w:tc>
        <w:tc>
          <w:tcPr>
            <w:tcW w:w="5244" w:type="dxa"/>
          </w:tcPr>
          <w:p w14:paraId="23B9E96C" w14:textId="1945CD6E" w:rsidR="00731092" w:rsidRPr="001E473D" w:rsidRDefault="00731092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2E3C931A" w14:textId="77777777" w:rsidR="00731092" w:rsidRPr="001E473D" w:rsidRDefault="00731092" w:rsidP="008E14F1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64E40F21" w14:textId="77777777" w:rsidR="00731092" w:rsidRPr="001E473D" w:rsidRDefault="00731092" w:rsidP="008E14F1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1C255828" w14:textId="04E2DE1B" w:rsidR="00731092" w:rsidRPr="001E473D" w:rsidRDefault="00731092" w:rsidP="00871A12">
            <w:pPr>
              <w:jc w:val="left"/>
              <w:rPr>
                <w:lang w:val="fr-BE"/>
              </w:rPr>
            </w:pPr>
          </w:p>
        </w:tc>
      </w:tr>
      <w:tr w:rsidR="00731092" w:rsidRPr="001E473D" w14:paraId="201410CF" w14:textId="77777777" w:rsidTr="007923A1">
        <w:trPr>
          <w:trHeight w:val="426"/>
        </w:trPr>
        <w:tc>
          <w:tcPr>
            <w:tcW w:w="5104" w:type="dxa"/>
          </w:tcPr>
          <w:p w14:paraId="0B993460" w14:textId="344D4248" w:rsidR="00731092" w:rsidRPr="001E473D" w:rsidRDefault="00731092" w:rsidP="00C66284">
            <w:pPr>
              <w:pStyle w:val="Heading4"/>
              <w:numPr>
                <w:ilvl w:val="3"/>
                <w:numId w:val="4"/>
              </w:numPr>
              <w:tabs>
                <w:tab w:val="clear" w:pos="1080"/>
              </w:tabs>
              <w:ind w:left="993" w:hanging="709"/>
            </w:pPr>
          </w:p>
        </w:tc>
        <w:tc>
          <w:tcPr>
            <w:tcW w:w="5244" w:type="dxa"/>
          </w:tcPr>
          <w:p w14:paraId="0F7AFA47" w14:textId="25E6AFC8" w:rsidR="00731092" w:rsidRPr="001E473D" w:rsidRDefault="00731092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7BE0407E" w14:textId="77777777" w:rsidR="00731092" w:rsidRPr="001E473D" w:rsidRDefault="00731092" w:rsidP="008E14F1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651725A5" w14:textId="77777777" w:rsidR="00731092" w:rsidRPr="001E473D" w:rsidRDefault="00731092" w:rsidP="008E14F1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440C1F28" w14:textId="77777777" w:rsidR="00731092" w:rsidRPr="001E473D" w:rsidRDefault="00731092">
            <w:pPr>
              <w:jc w:val="center"/>
              <w:rPr>
                <w:lang w:val="fr-BE"/>
              </w:rPr>
            </w:pPr>
          </w:p>
        </w:tc>
      </w:tr>
      <w:tr w:rsidR="00731092" w:rsidRPr="001E473D" w14:paraId="45F40EBF" w14:textId="77777777" w:rsidTr="007923A1">
        <w:trPr>
          <w:trHeight w:val="426"/>
        </w:trPr>
        <w:tc>
          <w:tcPr>
            <w:tcW w:w="5104" w:type="dxa"/>
          </w:tcPr>
          <w:p w14:paraId="3CD58F6B" w14:textId="12F4A1AB" w:rsidR="00731092" w:rsidRPr="001E473D" w:rsidRDefault="00731092" w:rsidP="00C66284">
            <w:pPr>
              <w:pStyle w:val="Heading4"/>
              <w:numPr>
                <w:ilvl w:val="3"/>
                <w:numId w:val="4"/>
              </w:numPr>
              <w:tabs>
                <w:tab w:val="clear" w:pos="1080"/>
              </w:tabs>
              <w:ind w:left="993" w:hanging="709"/>
            </w:pPr>
          </w:p>
        </w:tc>
        <w:tc>
          <w:tcPr>
            <w:tcW w:w="5244" w:type="dxa"/>
          </w:tcPr>
          <w:p w14:paraId="67EBDAE1" w14:textId="1DF255B0" w:rsidR="00731092" w:rsidRPr="001E473D" w:rsidRDefault="00731092" w:rsidP="00DD5107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5E38CFDD" w14:textId="77777777" w:rsidR="00731092" w:rsidRPr="001E473D" w:rsidRDefault="00731092" w:rsidP="008E14F1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448B413A" w14:textId="77777777" w:rsidR="00731092" w:rsidRPr="001E473D" w:rsidRDefault="00731092" w:rsidP="008E14F1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2D523626" w14:textId="77777777" w:rsidR="00731092" w:rsidRPr="001E473D" w:rsidRDefault="00731092">
            <w:pPr>
              <w:jc w:val="center"/>
              <w:rPr>
                <w:lang w:val="fr-BE"/>
              </w:rPr>
            </w:pPr>
          </w:p>
        </w:tc>
      </w:tr>
      <w:tr w:rsidR="00DD5107" w:rsidRPr="00DD5107" w14:paraId="6720B1E8" w14:textId="77777777" w:rsidTr="007923A1">
        <w:trPr>
          <w:trHeight w:val="426"/>
        </w:trPr>
        <w:tc>
          <w:tcPr>
            <w:tcW w:w="5104" w:type="dxa"/>
          </w:tcPr>
          <w:p w14:paraId="3EE67F0B" w14:textId="4DEAEAF9" w:rsidR="00DD5107" w:rsidRDefault="00DD5107" w:rsidP="00C66284">
            <w:pPr>
              <w:pStyle w:val="Heading4"/>
              <w:numPr>
                <w:ilvl w:val="3"/>
                <w:numId w:val="4"/>
              </w:numPr>
              <w:tabs>
                <w:tab w:val="clear" w:pos="1080"/>
              </w:tabs>
              <w:ind w:left="993" w:hanging="709"/>
            </w:pPr>
          </w:p>
        </w:tc>
        <w:tc>
          <w:tcPr>
            <w:tcW w:w="5244" w:type="dxa"/>
          </w:tcPr>
          <w:p w14:paraId="2BA491AE" w14:textId="74CE0618" w:rsidR="00DD5107" w:rsidRDefault="00DD5107" w:rsidP="00DD5107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63757B07" w14:textId="77777777" w:rsidR="00DD5107" w:rsidRPr="001E473D" w:rsidRDefault="00DD5107" w:rsidP="006D3F9F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2CFDABF0" w14:textId="77777777" w:rsidR="00DD5107" w:rsidRPr="001E473D" w:rsidRDefault="00DD5107" w:rsidP="006D3F9F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1AB9DB59" w14:textId="77777777" w:rsidR="00DD5107" w:rsidRPr="001E473D" w:rsidRDefault="00DD5107">
            <w:pPr>
              <w:jc w:val="center"/>
              <w:rPr>
                <w:lang w:val="fr-BE"/>
              </w:rPr>
            </w:pPr>
          </w:p>
        </w:tc>
      </w:tr>
      <w:tr w:rsidR="00DD5107" w:rsidRPr="00834BC5" w14:paraId="26C7E0A1" w14:textId="77777777" w:rsidTr="007923A1">
        <w:tc>
          <w:tcPr>
            <w:tcW w:w="5104" w:type="dxa"/>
          </w:tcPr>
          <w:p w14:paraId="3AD2EBC6" w14:textId="77777777" w:rsidR="00DD5107" w:rsidRPr="001E473D" w:rsidRDefault="00DD5107" w:rsidP="00834BC5">
            <w:pPr>
              <w:pStyle w:val="Heading3"/>
              <w:numPr>
                <w:ilvl w:val="2"/>
                <w:numId w:val="5"/>
              </w:numPr>
              <w:rPr>
                <w:lang w:val="fr-BE"/>
              </w:rPr>
            </w:pPr>
          </w:p>
        </w:tc>
        <w:tc>
          <w:tcPr>
            <w:tcW w:w="5244" w:type="dxa"/>
          </w:tcPr>
          <w:p w14:paraId="48ABE392" w14:textId="77777777" w:rsidR="00DD5107" w:rsidRPr="001E473D" w:rsidRDefault="00DD5107" w:rsidP="006D3F9F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05462D50" w14:textId="77777777" w:rsidR="00DD5107" w:rsidRPr="001E473D" w:rsidRDefault="00DD5107" w:rsidP="006D3F9F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7044FE4C" w14:textId="77777777" w:rsidR="00DD5107" w:rsidRPr="001E473D" w:rsidRDefault="00DD5107" w:rsidP="006D3F9F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21DC9835" w14:textId="77777777" w:rsidR="00DD5107" w:rsidRPr="001E473D" w:rsidRDefault="00DD5107" w:rsidP="006D3F9F">
            <w:pPr>
              <w:jc w:val="center"/>
              <w:rPr>
                <w:lang w:val="fr-BE"/>
              </w:rPr>
            </w:pPr>
          </w:p>
        </w:tc>
      </w:tr>
      <w:tr w:rsidR="00DD5107" w:rsidRPr="001E473D" w14:paraId="0A0D8E8B" w14:textId="77777777" w:rsidTr="007923A1">
        <w:trPr>
          <w:trHeight w:val="426"/>
        </w:trPr>
        <w:tc>
          <w:tcPr>
            <w:tcW w:w="5104" w:type="dxa"/>
          </w:tcPr>
          <w:p w14:paraId="5D013CE1" w14:textId="1F2BE385" w:rsidR="00DD5107" w:rsidRPr="001E473D" w:rsidRDefault="00DD5107" w:rsidP="006D3F9F">
            <w:pPr>
              <w:pStyle w:val="Heading4"/>
              <w:numPr>
                <w:ilvl w:val="3"/>
                <w:numId w:val="4"/>
              </w:numPr>
              <w:tabs>
                <w:tab w:val="clear" w:pos="1080"/>
              </w:tabs>
              <w:ind w:left="993" w:hanging="709"/>
            </w:pPr>
          </w:p>
        </w:tc>
        <w:tc>
          <w:tcPr>
            <w:tcW w:w="5244" w:type="dxa"/>
          </w:tcPr>
          <w:p w14:paraId="13896D04" w14:textId="1ECCB9A9" w:rsidR="00DD5107" w:rsidRPr="001E473D" w:rsidRDefault="00DD5107" w:rsidP="006D3F9F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1A27EDCD" w14:textId="77777777" w:rsidR="00DD5107" w:rsidRPr="001E473D" w:rsidRDefault="00DD5107" w:rsidP="006D3F9F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08DA7F8F" w14:textId="77777777" w:rsidR="00DD5107" w:rsidRPr="001E473D" w:rsidRDefault="00DD5107" w:rsidP="006D3F9F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415C3943" w14:textId="77777777" w:rsidR="00DD5107" w:rsidRPr="001E473D" w:rsidRDefault="00DD5107" w:rsidP="006D3F9F">
            <w:pPr>
              <w:jc w:val="center"/>
              <w:rPr>
                <w:lang w:val="fr-BE"/>
              </w:rPr>
            </w:pPr>
          </w:p>
        </w:tc>
      </w:tr>
      <w:tr w:rsidR="00DD5107" w:rsidRPr="001E473D" w14:paraId="2AFFC7CE" w14:textId="77777777" w:rsidTr="007923A1">
        <w:trPr>
          <w:trHeight w:val="426"/>
        </w:trPr>
        <w:tc>
          <w:tcPr>
            <w:tcW w:w="5104" w:type="dxa"/>
          </w:tcPr>
          <w:p w14:paraId="45221DBF" w14:textId="484521BB" w:rsidR="00DD5107" w:rsidRPr="001E473D" w:rsidRDefault="00DD5107" w:rsidP="00DD5107">
            <w:pPr>
              <w:pStyle w:val="Heading4"/>
              <w:numPr>
                <w:ilvl w:val="3"/>
                <w:numId w:val="4"/>
              </w:numPr>
              <w:tabs>
                <w:tab w:val="clear" w:pos="1080"/>
              </w:tabs>
              <w:ind w:left="993" w:hanging="709"/>
            </w:pPr>
          </w:p>
        </w:tc>
        <w:tc>
          <w:tcPr>
            <w:tcW w:w="5244" w:type="dxa"/>
          </w:tcPr>
          <w:p w14:paraId="48DC0B84" w14:textId="2EFB5473" w:rsidR="00DD5107" w:rsidRPr="001E473D" w:rsidRDefault="00DD5107" w:rsidP="006D3F9F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3CB2ACB5" w14:textId="77777777" w:rsidR="00DD5107" w:rsidRPr="001E473D" w:rsidRDefault="00DD5107" w:rsidP="006D3F9F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2D9868DB" w14:textId="77777777" w:rsidR="00DD5107" w:rsidRPr="001E473D" w:rsidRDefault="00DD5107" w:rsidP="006D3F9F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4AFB6FE0" w14:textId="77777777" w:rsidR="00DD5107" w:rsidRPr="001E473D" w:rsidRDefault="00DD5107" w:rsidP="006D3F9F">
            <w:pPr>
              <w:jc w:val="center"/>
              <w:rPr>
                <w:lang w:val="fr-BE"/>
              </w:rPr>
            </w:pPr>
          </w:p>
        </w:tc>
      </w:tr>
      <w:tr w:rsidR="00DD5107" w:rsidRPr="001E473D" w14:paraId="5A4F3F55" w14:textId="77777777" w:rsidTr="007923A1">
        <w:trPr>
          <w:trHeight w:val="426"/>
        </w:trPr>
        <w:tc>
          <w:tcPr>
            <w:tcW w:w="5104" w:type="dxa"/>
          </w:tcPr>
          <w:p w14:paraId="31A1051A" w14:textId="71C41DF6" w:rsidR="00DD5107" w:rsidRPr="00DD5107" w:rsidRDefault="00DD5107" w:rsidP="00DD5107">
            <w:pPr>
              <w:pStyle w:val="Heading3"/>
              <w:numPr>
                <w:ilvl w:val="2"/>
                <w:numId w:val="5"/>
              </w:numPr>
              <w:rPr>
                <w:lang w:val="fr-BE"/>
              </w:rPr>
            </w:pPr>
          </w:p>
        </w:tc>
        <w:tc>
          <w:tcPr>
            <w:tcW w:w="5244" w:type="dxa"/>
          </w:tcPr>
          <w:p w14:paraId="094D7311" w14:textId="77777777" w:rsidR="00DD5107" w:rsidRPr="001E473D" w:rsidRDefault="00DD5107" w:rsidP="006D3F9F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7B4404A0" w14:textId="77777777" w:rsidR="00DD5107" w:rsidRPr="001E473D" w:rsidRDefault="00DD5107" w:rsidP="006D3F9F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7B7269D4" w14:textId="77777777" w:rsidR="00DD5107" w:rsidRPr="001E473D" w:rsidRDefault="00DD5107" w:rsidP="006D3F9F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6F52E605" w14:textId="77777777" w:rsidR="00DD5107" w:rsidRPr="001E473D" w:rsidRDefault="00DD5107" w:rsidP="006D3F9F">
            <w:pPr>
              <w:jc w:val="center"/>
              <w:rPr>
                <w:lang w:val="fr-BE"/>
              </w:rPr>
            </w:pPr>
          </w:p>
        </w:tc>
      </w:tr>
      <w:tr w:rsidR="00DD5107" w:rsidRPr="00DD5107" w14:paraId="7B6A4D29" w14:textId="77777777" w:rsidTr="007923A1">
        <w:trPr>
          <w:trHeight w:val="217"/>
        </w:trPr>
        <w:tc>
          <w:tcPr>
            <w:tcW w:w="5104" w:type="dxa"/>
          </w:tcPr>
          <w:p w14:paraId="2D3D80EA" w14:textId="0BBE4C7F" w:rsidR="00DD5107" w:rsidRDefault="00DD5107" w:rsidP="006D3F9F">
            <w:pPr>
              <w:pStyle w:val="Heading4"/>
              <w:numPr>
                <w:ilvl w:val="3"/>
                <w:numId w:val="4"/>
              </w:numPr>
              <w:tabs>
                <w:tab w:val="clear" w:pos="1080"/>
              </w:tabs>
              <w:ind w:left="993" w:hanging="709"/>
            </w:pPr>
          </w:p>
        </w:tc>
        <w:tc>
          <w:tcPr>
            <w:tcW w:w="5244" w:type="dxa"/>
          </w:tcPr>
          <w:p w14:paraId="1ACE7958" w14:textId="7AE38143" w:rsidR="00DD5107" w:rsidRDefault="00DD5107" w:rsidP="006D3F9F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7E11E6FA" w14:textId="77777777" w:rsidR="00DD5107" w:rsidRPr="001E473D" w:rsidRDefault="00DD5107" w:rsidP="006D3F9F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0FD70600" w14:textId="77777777" w:rsidR="00DD5107" w:rsidRPr="001E473D" w:rsidRDefault="00DD5107" w:rsidP="006D3F9F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470DE72C" w14:textId="77777777" w:rsidR="00DD5107" w:rsidRPr="001E473D" w:rsidRDefault="00DD5107" w:rsidP="006D3F9F">
            <w:pPr>
              <w:jc w:val="center"/>
              <w:rPr>
                <w:lang w:val="fr-BE"/>
              </w:rPr>
            </w:pPr>
          </w:p>
        </w:tc>
      </w:tr>
    </w:tbl>
    <w:p w14:paraId="381F175B" w14:textId="77777777" w:rsidR="00C66284" w:rsidRPr="001E473D" w:rsidRDefault="00C66284">
      <w:pPr>
        <w:tabs>
          <w:tab w:val="left" w:pos="5041"/>
          <w:tab w:val="left" w:pos="9688"/>
          <w:tab w:val="left" w:pos="10703"/>
          <w:tab w:val="left" w:pos="14813"/>
        </w:tabs>
        <w:ind w:left="-71"/>
        <w:jc w:val="left"/>
        <w:rPr>
          <w:lang w:val="fr-BE"/>
        </w:rPr>
      </w:pPr>
    </w:p>
    <w:p w14:paraId="1BCFC278" w14:textId="1E896DCB" w:rsidR="00545E50" w:rsidRDefault="00545E50">
      <w:pPr>
        <w:jc w:val="left"/>
        <w:rPr>
          <w:b/>
          <w:sz w:val="32"/>
          <w:u w:val="single"/>
          <w:lang w:val="fr-BE"/>
        </w:rPr>
      </w:pPr>
      <w:r>
        <w:rPr>
          <w:lang w:val="fr-BE"/>
        </w:rPr>
        <w:br w:type="page"/>
      </w:r>
    </w:p>
    <w:p w14:paraId="55FCA1B8" w14:textId="2368419D" w:rsidR="00C66284" w:rsidRPr="00DD5107" w:rsidRDefault="00C66284">
      <w:pPr>
        <w:pStyle w:val="Heading1"/>
        <w:rPr>
          <w:lang w:val="fr-BE"/>
        </w:rPr>
      </w:pPr>
    </w:p>
    <w:p w14:paraId="0C644938" w14:textId="77777777" w:rsidR="00C66284" w:rsidRPr="001E473D" w:rsidRDefault="00C66284">
      <w:pPr>
        <w:tabs>
          <w:tab w:val="left" w:pos="5041"/>
          <w:tab w:val="left" w:pos="9688"/>
          <w:tab w:val="left" w:pos="10703"/>
          <w:tab w:val="left" w:pos="14813"/>
        </w:tabs>
        <w:ind w:left="-71"/>
        <w:jc w:val="left"/>
        <w:rPr>
          <w:lang w:val="fr-BE"/>
        </w:rPr>
      </w:pPr>
    </w:p>
    <w:tbl>
      <w:tblPr>
        <w:tblStyle w:val="TableGrid"/>
        <w:tblW w:w="15168" w:type="dxa"/>
        <w:tblLayout w:type="fixed"/>
        <w:tblLook w:val="0000" w:firstRow="0" w:lastRow="0" w:firstColumn="0" w:lastColumn="0" w:noHBand="0" w:noVBand="0"/>
      </w:tblPr>
      <w:tblGrid>
        <w:gridCol w:w="5104"/>
        <w:gridCol w:w="5210"/>
        <w:gridCol w:w="851"/>
        <w:gridCol w:w="850"/>
        <w:gridCol w:w="3119"/>
        <w:gridCol w:w="34"/>
      </w:tblGrid>
      <w:tr w:rsidR="00DD5107" w:rsidRPr="001E473D" w14:paraId="39B24DAC" w14:textId="77777777" w:rsidTr="00DD5107">
        <w:tc>
          <w:tcPr>
            <w:tcW w:w="5104" w:type="dxa"/>
          </w:tcPr>
          <w:p w14:paraId="7E5991BA" w14:textId="77777777" w:rsidR="00DD5107" w:rsidRPr="001E473D" w:rsidRDefault="00DD5107" w:rsidP="006D3F9F">
            <w:pPr>
              <w:jc w:val="center"/>
              <w:rPr>
                <w:b/>
                <w:sz w:val="24"/>
                <w:lang w:val="fr-BE"/>
              </w:rPr>
            </w:pPr>
            <w:r>
              <w:rPr>
                <w:b/>
                <w:sz w:val="24"/>
                <w:lang w:val="fr-BE"/>
              </w:rPr>
              <w:t>Action</w:t>
            </w:r>
          </w:p>
        </w:tc>
        <w:tc>
          <w:tcPr>
            <w:tcW w:w="5210" w:type="dxa"/>
          </w:tcPr>
          <w:p w14:paraId="4D38891A" w14:textId="77777777" w:rsidR="00DD5107" w:rsidRPr="001E473D" w:rsidRDefault="00DD5107" w:rsidP="006D3F9F">
            <w:pPr>
              <w:jc w:val="center"/>
              <w:rPr>
                <w:b/>
                <w:sz w:val="24"/>
                <w:lang w:val="fr-BE"/>
              </w:rPr>
            </w:pPr>
            <w:r>
              <w:rPr>
                <w:b/>
                <w:sz w:val="24"/>
                <w:lang w:val="fr-BE"/>
              </w:rPr>
              <w:t>Résultat attendu</w:t>
            </w:r>
          </w:p>
        </w:tc>
        <w:tc>
          <w:tcPr>
            <w:tcW w:w="851" w:type="dxa"/>
          </w:tcPr>
          <w:p w14:paraId="0CF08017" w14:textId="77777777" w:rsidR="00DD5107" w:rsidRPr="001E473D" w:rsidRDefault="00DD5107" w:rsidP="006D3F9F">
            <w:pPr>
              <w:jc w:val="center"/>
              <w:rPr>
                <w:b/>
                <w:sz w:val="24"/>
                <w:lang w:val="fr-BE"/>
              </w:rPr>
            </w:pPr>
            <w:r w:rsidRPr="001E473D">
              <w:rPr>
                <w:b/>
                <w:sz w:val="24"/>
                <w:lang w:val="fr-BE"/>
              </w:rPr>
              <w:t>OK</w:t>
            </w:r>
          </w:p>
        </w:tc>
        <w:tc>
          <w:tcPr>
            <w:tcW w:w="850" w:type="dxa"/>
          </w:tcPr>
          <w:p w14:paraId="016EBD70" w14:textId="77777777" w:rsidR="00DD5107" w:rsidRPr="001E473D" w:rsidRDefault="00DD5107" w:rsidP="006D3F9F">
            <w:pPr>
              <w:jc w:val="center"/>
              <w:rPr>
                <w:b/>
                <w:sz w:val="24"/>
                <w:lang w:val="fr-BE"/>
              </w:rPr>
            </w:pPr>
            <w:r>
              <w:rPr>
                <w:b/>
                <w:sz w:val="24"/>
                <w:lang w:val="fr-BE"/>
              </w:rPr>
              <w:t>KO</w:t>
            </w:r>
          </w:p>
        </w:tc>
        <w:tc>
          <w:tcPr>
            <w:tcW w:w="3153" w:type="dxa"/>
            <w:gridSpan w:val="2"/>
          </w:tcPr>
          <w:p w14:paraId="10662551" w14:textId="77777777" w:rsidR="00DD5107" w:rsidRPr="001E473D" w:rsidRDefault="00DD5107" w:rsidP="006D3F9F">
            <w:pPr>
              <w:jc w:val="center"/>
              <w:rPr>
                <w:b/>
                <w:sz w:val="24"/>
                <w:lang w:val="fr-BE"/>
              </w:rPr>
            </w:pPr>
            <w:r w:rsidRPr="001E473D">
              <w:rPr>
                <w:b/>
                <w:sz w:val="24"/>
                <w:lang w:val="fr-BE"/>
              </w:rPr>
              <w:t>Comment</w:t>
            </w:r>
            <w:r>
              <w:rPr>
                <w:b/>
                <w:sz w:val="24"/>
                <w:lang w:val="fr-BE"/>
              </w:rPr>
              <w:t>aire</w:t>
            </w:r>
            <w:r w:rsidRPr="001E473D">
              <w:rPr>
                <w:b/>
                <w:sz w:val="24"/>
                <w:lang w:val="fr-BE"/>
              </w:rPr>
              <w:t>s</w:t>
            </w:r>
          </w:p>
        </w:tc>
      </w:tr>
      <w:tr w:rsidR="00496B1F" w:rsidRPr="001E473D" w14:paraId="111E9878" w14:textId="77777777" w:rsidTr="00DD5107">
        <w:trPr>
          <w:gridAfter w:val="1"/>
          <w:wAfter w:w="34" w:type="dxa"/>
        </w:trPr>
        <w:tc>
          <w:tcPr>
            <w:tcW w:w="5104" w:type="dxa"/>
          </w:tcPr>
          <w:p w14:paraId="1724A204" w14:textId="77777777" w:rsidR="00496B1F" w:rsidRPr="001E473D" w:rsidRDefault="00496B1F" w:rsidP="00834BC5">
            <w:pPr>
              <w:pStyle w:val="Heading2"/>
              <w:numPr>
                <w:ilvl w:val="1"/>
                <w:numId w:val="5"/>
              </w:numPr>
            </w:pPr>
          </w:p>
        </w:tc>
        <w:tc>
          <w:tcPr>
            <w:tcW w:w="5210" w:type="dxa"/>
          </w:tcPr>
          <w:p w14:paraId="736828E0" w14:textId="77777777" w:rsidR="00496B1F" w:rsidRPr="001E473D" w:rsidRDefault="00496B1F">
            <w:pPr>
              <w:pStyle w:val="Header"/>
              <w:tabs>
                <w:tab w:val="clear" w:pos="4153"/>
                <w:tab w:val="clear" w:pos="8306"/>
              </w:tabs>
              <w:rPr>
                <w:lang w:val="fr-BE"/>
              </w:rPr>
            </w:pPr>
          </w:p>
        </w:tc>
        <w:tc>
          <w:tcPr>
            <w:tcW w:w="851" w:type="dxa"/>
          </w:tcPr>
          <w:p w14:paraId="7DF506C4" w14:textId="77777777" w:rsidR="00496B1F" w:rsidRPr="001E473D" w:rsidRDefault="00496B1F">
            <w:pPr>
              <w:jc w:val="center"/>
              <w:rPr>
                <w:lang w:val="fr-BE"/>
              </w:rPr>
            </w:pPr>
          </w:p>
        </w:tc>
        <w:tc>
          <w:tcPr>
            <w:tcW w:w="850" w:type="dxa"/>
          </w:tcPr>
          <w:p w14:paraId="3C1194E6" w14:textId="77777777" w:rsidR="00496B1F" w:rsidRPr="001E473D" w:rsidRDefault="00496B1F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098A1399" w14:textId="77777777" w:rsidR="00496B1F" w:rsidRPr="001E473D" w:rsidRDefault="00496B1F">
            <w:pPr>
              <w:jc w:val="center"/>
              <w:rPr>
                <w:lang w:val="fr-BE"/>
              </w:rPr>
            </w:pPr>
          </w:p>
        </w:tc>
      </w:tr>
      <w:tr w:rsidR="00496B1F" w:rsidRPr="001E473D" w14:paraId="55A8F5BD" w14:textId="77777777" w:rsidTr="00DD5107">
        <w:trPr>
          <w:gridAfter w:val="1"/>
          <w:wAfter w:w="34" w:type="dxa"/>
        </w:trPr>
        <w:tc>
          <w:tcPr>
            <w:tcW w:w="5104" w:type="dxa"/>
          </w:tcPr>
          <w:p w14:paraId="5DCBFCCC" w14:textId="77777777" w:rsidR="00496B1F" w:rsidRPr="001E473D" w:rsidRDefault="00E84821" w:rsidP="00C66284">
            <w:pPr>
              <w:pStyle w:val="Heading3"/>
              <w:numPr>
                <w:ilvl w:val="2"/>
                <w:numId w:val="5"/>
              </w:numPr>
              <w:rPr>
                <w:lang w:val="fr-BE"/>
              </w:rPr>
            </w:pPr>
            <w:r>
              <w:rPr>
                <w:lang w:val="fr-BE"/>
              </w:rPr>
              <w:t>…</w:t>
            </w:r>
          </w:p>
          <w:p w14:paraId="75AE09B4" w14:textId="77777777" w:rsidR="00496B1F" w:rsidRPr="001E473D" w:rsidRDefault="00496B1F">
            <w:pPr>
              <w:rPr>
                <w:lang w:val="fr-BE"/>
              </w:rPr>
            </w:pPr>
          </w:p>
        </w:tc>
        <w:tc>
          <w:tcPr>
            <w:tcW w:w="5210" w:type="dxa"/>
          </w:tcPr>
          <w:p w14:paraId="30B7384D" w14:textId="77777777" w:rsidR="00496B1F" w:rsidRPr="001E473D" w:rsidRDefault="00496B1F">
            <w:pPr>
              <w:rPr>
                <w:lang w:val="fr-BE"/>
              </w:rPr>
            </w:pPr>
          </w:p>
        </w:tc>
        <w:tc>
          <w:tcPr>
            <w:tcW w:w="851" w:type="dxa"/>
          </w:tcPr>
          <w:p w14:paraId="7FF7A9D3" w14:textId="77777777" w:rsidR="00496B1F" w:rsidRPr="001E473D" w:rsidRDefault="00496B1F">
            <w:pPr>
              <w:jc w:val="center"/>
              <w:rPr>
                <w:lang w:val="fr-BE"/>
              </w:rPr>
            </w:pPr>
          </w:p>
        </w:tc>
        <w:tc>
          <w:tcPr>
            <w:tcW w:w="850" w:type="dxa"/>
          </w:tcPr>
          <w:p w14:paraId="5B3B0B45" w14:textId="77777777" w:rsidR="00496B1F" w:rsidRPr="001E473D" w:rsidRDefault="00496B1F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032C4D95" w14:textId="77777777" w:rsidR="00496B1F" w:rsidRPr="001E473D" w:rsidRDefault="00496B1F">
            <w:pPr>
              <w:jc w:val="center"/>
              <w:rPr>
                <w:lang w:val="fr-BE"/>
              </w:rPr>
            </w:pPr>
          </w:p>
        </w:tc>
      </w:tr>
      <w:tr w:rsidR="00496B1F" w:rsidRPr="001E473D" w14:paraId="6A7D5736" w14:textId="77777777" w:rsidTr="00DD5107">
        <w:trPr>
          <w:gridAfter w:val="1"/>
          <w:wAfter w:w="34" w:type="dxa"/>
          <w:trHeight w:val="426"/>
        </w:trPr>
        <w:tc>
          <w:tcPr>
            <w:tcW w:w="5104" w:type="dxa"/>
          </w:tcPr>
          <w:p w14:paraId="4DE83EBC" w14:textId="77777777" w:rsidR="00496B1F" w:rsidRPr="001E473D" w:rsidRDefault="00E84821" w:rsidP="00C66284">
            <w:pPr>
              <w:pStyle w:val="Heading4"/>
              <w:numPr>
                <w:ilvl w:val="3"/>
                <w:numId w:val="4"/>
              </w:numPr>
              <w:tabs>
                <w:tab w:val="clear" w:pos="1080"/>
              </w:tabs>
              <w:ind w:left="993" w:hanging="709"/>
            </w:pPr>
            <w:r>
              <w:t>…</w:t>
            </w:r>
          </w:p>
        </w:tc>
        <w:tc>
          <w:tcPr>
            <w:tcW w:w="5210" w:type="dxa"/>
          </w:tcPr>
          <w:p w14:paraId="61BB926E" w14:textId="77777777" w:rsidR="00496B1F" w:rsidRPr="001E473D" w:rsidRDefault="00496B1F">
            <w:pPr>
              <w:rPr>
                <w:lang w:val="fr-BE"/>
              </w:rPr>
            </w:pPr>
          </w:p>
        </w:tc>
        <w:tc>
          <w:tcPr>
            <w:tcW w:w="851" w:type="dxa"/>
          </w:tcPr>
          <w:p w14:paraId="73ED6185" w14:textId="77777777" w:rsidR="00496B1F" w:rsidRPr="001E473D" w:rsidRDefault="00496B1F">
            <w:pPr>
              <w:jc w:val="center"/>
              <w:rPr>
                <w:lang w:val="fr-BE"/>
              </w:rPr>
            </w:pPr>
          </w:p>
        </w:tc>
        <w:tc>
          <w:tcPr>
            <w:tcW w:w="850" w:type="dxa"/>
          </w:tcPr>
          <w:p w14:paraId="74C32A2B" w14:textId="77777777" w:rsidR="00496B1F" w:rsidRPr="001E473D" w:rsidRDefault="00496B1F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7E35A163" w14:textId="77777777" w:rsidR="00496B1F" w:rsidRPr="001E473D" w:rsidRDefault="00496B1F">
            <w:pPr>
              <w:jc w:val="center"/>
              <w:rPr>
                <w:lang w:val="fr-BE"/>
              </w:rPr>
            </w:pPr>
          </w:p>
        </w:tc>
      </w:tr>
      <w:tr w:rsidR="00496B1F" w:rsidRPr="001E473D" w14:paraId="1DC0E2B2" w14:textId="77777777" w:rsidTr="00DD5107">
        <w:trPr>
          <w:gridAfter w:val="1"/>
          <w:wAfter w:w="34" w:type="dxa"/>
          <w:trHeight w:val="426"/>
        </w:trPr>
        <w:tc>
          <w:tcPr>
            <w:tcW w:w="5104" w:type="dxa"/>
          </w:tcPr>
          <w:p w14:paraId="6587A362" w14:textId="77777777" w:rsidR="00496B1F" w:rsidRPr="001E473D" w:rsidRDefault="00496B1F" w:rsidP="00C66284">
            <w:pPr>
              <w:pStyle w:val="Heading4"/>
              <w:numPr>
                <w:ilvl w:val="3"/>
                <w:numId w:val="4"/>
              </w:numPr>
              <w:tabs>
                <w:tab w:val="clear" w:pos="1080"/>
              </w:tabs>
              <w:ind w:left="993" w:hanging="709"/>
            </w:pPr>
          </w:p>
        </w:tc>
        <w:tc>
          <w:tcPr>
            <w:tcW w:w="5210" w:type="dxa"/>
          </w:tcPr>
          <w:p w14:paraId="1F93CE9B" w14:textId="77777777" w:rsidR="00496B1F" w:rsidRPr="001E473D" w:rsidRDefault="00496B1F">
            <w:pPr>
              <w:rPr>
                <w:lang w:val="fr-BE"/>
              </w:rPr>
            </w:pPr>
          </w:p>
        </w:tc>
        <w:tc>
          <w:tcPr>
            <w:tcW w:w="851" w:type="dxa"/>
          </w:tcPr>
          <w:p w14:paraId="0469C849" w14:textId="77777777" w:rsidR="00496B1F" w:rsidRPr="001E473D" w:rsidRDefault="00496B1F">
            <w:pPr>
              <w:jc w:val="center"/>
              <w:rPr>
                <w:lang w:val="fr-BE"/>
              </w:rPr>
            </w:pPr>
          </w:p>
        </w:tc>
        <w:tc>
          <w:tcPr>
            <w:tcW w:w="850" w:type="dxa"/>
          </w:tcPr>
          <w:p w14:paraId="69353FEE" w14:textId="77777777" w:rsidR="00496B1F" w:rsidRPr="001E473D" w:rsidRDefault="00496B1F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3AE27C21" w14:textId="77777777" w:rsidR="00496B1F" w:rsidRPr="001E473D" w:rsidRDefault="00496B1F">
            <w:pPr>
              <w:jc w:val="center"/>
              <w:rPr>
                <w:lang w:val="fr-BE"/>
              </w:rPr>
            </w:pPr>
          </w:p>
        </w:tc>
      </w:tr>
    </w:tbl>
    <w:p w14:paraId="0BC57EF0" w14:textId="77777777" w:rsidR="00C66284" w:rsidRDefault="00C66284">
      <w:pPr>
        <w:rPr>
          <w:lang w:val="fr-BE"/>
        </w:rPr>
      </w:pPr>
    </w:p>
    <w:p w14:paraId="32A38079" w14:textId="77777777" w:rsidR="00DD5107" w:rsidRDefault="00DD5107">
      <w:pPr>
        <w:jc w:val="left"/>
        <w:rPr>
          <w:b/>
          <w:sz w:val="32"/>
          <w:u w:val="single"/>
          <w:lang w:val="fr-BE"/>
        </w:rPr>
      </w:pPr>
      <w:r>
        <w:rPr>
          <w:lang w:val="fr-BE"/>
        </w:rPr>
        <w:br w:type="page"/>
      </w:r>
    </w:p>
    <w:p w14:paraId="45848024" w14:textId="77777777" w:rsidR="004F4223" w:rsidRPr="001E473D" w:rsidRDefault="004F4223" w:rsidP="004F4223">
      <w:pPr>
        <w:pStyle w:val="Heading1"/>
        <w:rPr>
          <w:lang w:val="fr-BE"/>
        </w:rPr>
      </w:pPr>
      <w:r>
        <w:rPr>
          <w:lang w:val="fr-BE"/>
        </w:rPr>
        <w:lastRenderedPageBreak/>
        <w:t>Données présentes en fin de</w:t>
      </w:r>
      <w:r w:rsidRPr="001E473D">
        <w:rPr>
          <w:lang w:val="fr-BE"/>
        </w:rPr>
        <w:t xml:space="preserve"> tests:</w:t>
      </w:r>
    </w:p>
    <w:p w14:paraId="0734CB49" w14:textId="61FDB9A8" w:rsidR="004F4223" w:rsidRPr="001E473D" w:rsidRDefault="004F4223" w:rsidP="004F4223">
      <w:pPr>
        <w:pStyle w:val="BodyText"/>
        <w:rPr>
          <w:lang w:val="fr-BE"/>
        </w:rPr>
      </w:pPr>
    </w:p>
    <w:p w14:paraId="0F6759B5" w14:textId="77777777" w:rsidR="004F4223" w:rsidRDefault="004F4223" w:rsidP="004F4223">
      <w:pPr>
        <w:pStyle w:val="BodyText"/>
        <w:rPr>
          <w:lang w:val="fr-BE"/>
        </w:rPr>
      </w:pPr>
      <w:r>
        <w:rPr>
          <w:lang w:val="fr-BE"/>
        </w:rPr>
        <w:t>Etat de la base de données après l’exécution des tests.</w:t>
      </w:r>
    </w:p>
    <w:p w14:paraId="0AE93259" w14:textId="77777777" w:rsidR="004F4223" w:rsidRDefault="004F4223" w:rsidP="004F4223">
      <w:pPr>
        <w:pStyle w:val="BodyText"/>
        <w:rPr>
          <w:lang w:val="fr-BE"/>
        </w:rPr>
      </w:pPr>
    </w:p>
    <w:p w14:paraId="7FE03ADB" w14:textId="24D7B2D1" w:rsidR="004F4223" w:rsidRDefault="004F4223">
      <w:pPr>
        <w:rPr>
          <w:lang w:val="fr-BE"/>
        </w:rPr>
      </w:pPr>
    </w:p>
    <w:p w14:paraId="01F3B34D" w14:textId="525D8228" w:rsidR="00335D85" w:rsidRDefault="00335D85">
      <w:pPr>
        <w:rPr>
          <w:lang w:val="fr-BE"/>
        </w:rPr>
      </w:pPr>
    </w:p>
    <w:p w14:paraId="79D5AA9F" w14:textId="77777777" w:rsidR="00335D85" w:rsidRDefault="00335D85" w:rsidP="00335D85">
      <w:pPr>
        <w:rPr>
          <w:lang w:val="fr-BE"/>
        </w:rPr>
      </w:pPr>
    </w:p>
    <w:p w14:paraId="7ACB9372" w14:textId="77777777" w:rsidR="00335D85" w:rsidRPr="001E473D" w:rsidRDefault="00335D85" w:rsidP="00335D85">
      <w:pPr>
        <w:rPr>
          <w:lang w:val="fr-BE"/>
        </w:rPr>
      </w:pPr>
    </w:p>
    <w:p w14:paraId="68572A45" w14:textId="77777777" w:rsidR="00335D85" w:rsidRPr="001E473D" w:rsidRDefault="00335D85">
      <w:pPr>
        <w:rPr>
          <w:lang w:val="fr-BE"/>
        </w:rPr>
      </w:pPr>
    </w:p>
    <w:sectPr w:rsidR="00335D85" w:rsidRPr="001E473D">
      <w:headerReference w:type="default" r:id="rId9"/>
      <w:footerReference w:type="default" r:id="rId10"/>
      <w:type w:val="continuous"/>
      <w:pgSz w:w="16840" w:h="11907" w:orient="landscape" w:code="9"/>
      <w:pgMar w:top="1134" w:right="1440" w:bottom="1134" w:left="1134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4D9E3" w14:textId="77777777" w:rsidR="004020D2" w:rsidRDefault="004020D2">
      <w:r>
        <w:separator/>
      </w:r>
    </w:p>
  </w:endnote>
  <w:endnote w:type="continuationSeparator" w:id="0">
    <w:p w14:paraId="6BA7CE61" w14:textId="77777777" w:rsidR="004020D2" w:rsidRDefault="00402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709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809"/>
      <w:gridCol w:w="3686"/>
      <w:gridCol w:w="9214"/>
    </w:tblGrid>
    <w:tr w:rsidR="001E473D" w14:paraId="33982F24" w14:textId="77777777" w:rsidTr="00FB5E33">
      <w:trPr>
        <w:cantSplit/>
      </w:trPr>
      <w:tc>
        <w:tcPr>
          <w:tcW w:w="1809" w:type="dxa"/>
          <w:tcBorders>
            <w:top w:val="single" w:sz="12" w:space="0" w:color="000000"/>
          </w:tcBorders>
        </w:tcPr>
        <w:p w14:paraId="4D8E7340" w14:textId="77777777" w:rsidR="001E473D" w:rsidRDefault="001E473D">
          <w:pPr>
            <w:pStyle w:val="Footer"/>
            <w:tabs>
              <w:tab w:val="clear" w:pos="4153"/>
              <w:tab w:val="clear" w:pos="8306"/>
            </w:tabs>
            <w:ind w:right="360"/>
            <w:rPr>
              <w:rFonts w:ascii="Tahoma" w:hAnsi="Tahoma"/>
              <w:b/>
              <w:sz w:val="18"/>
              <w:lang w:val="fr-BE"/>
            </w:rPr>
          </w:pPr>
        </w:p>
      </w:tc>
      <w:tc>
        <w:tcPr>
          <w:tcW w:w="3686" w:type="dxa"/>
          <w:tcBorders>
            <w:top w:val="single" w:sz="12" w:space="0" w:color="000000"/>
          </w:tcBorders>
        </w:tcPr>
        <w:p w14:paraId="6CE82AF9" w14:textId="77777777" w:rsidR="001E473D" w:rsidRDefault="001E473D" w:rsidP="001E473D">
          <w:pPr>
            <w:pStyle w:val="Footer"/>
            <w:tabs>
              <w:tab w:val="clear" w:pos="4153"/>
              <w:tab w:val="clear" w:pos="8306"/>
            </w:tabs>
            <w:ind w:right="-426"/>
            <w:jc w:val="center"/>
            <w:rPr>
              <w:rFonts w:ascii="Tahoma" w:hAnsi="Tahoma"/>
              <w:b/>
              <w:sz w:val="18"/>
              <w:lang w:val="en-US"/>
            </w:rPr>
          </w:pPr>
          <w:proofErr w:type="spellStart"/>
          <w:r>
            <w:rPr>
              <w:rFonts w:ascii="Tahoma" w:hAnsi="Tahoma"/>
              <w:b/>
              <w:sz w:val="18"/>
              <w:lang w:val="en-US"/>
            </w:rPr>
            <w:t>Testeur</w:t>
          </w:r>
          <w:proofErr w:type="spellEnd"/>
        </w:p>
      </w:tc>
      <w:tc>
        <w:tcPr>
          <w:tcW w:w="9214" w:type="dxa"/>
          <w:tcBorders>
            <w:top w:val="single" w:sz="12" w:space="0" w:color="000000"/>
            <w:left w:val="nil"/>
            <w:bottom w:val="nil"/>
          </w:tcBorders>
        </w:tcPr>
        <w:p w14:paraId="21C592A9" w14:textId="77777777" w:rsidR="001E473D" w:rsidRDefault="001E473D">
          <w:pPr>
            <w:pStyle w:val="Footer"/>
            <w:tabs>
              <w:tab w:val="clear" w:pos="4153"/>
              <w:tab w:val="clear" w:pos="8306"/>
            </w:tabs>
            <w:ind w:right="-426"/>
            <w:jc w:val="center"/>
            <w:rPr>
              <w:rFonts w:ascii="Tahoma" w:hAnsi="Tahoma"/>
              <w:b/>
              <w:sz w:val="18"/>
              <w:lang w:val="en-US"/>
            </w:rPr>
          </w:pPr>
          <w:r>
            <w:rPr>
              <w:rFonts w:ascii="Tahoma" w:hAnsi="Tahoma"/>
              <w:b/>
              <w:sz w:val="18"/>
              <w:lang w:val="en-US"/>
            </w:rPr>
            <w:t>Comments</w:t>
          </w:r>
        </w:p>
      </w:tc>
    </w:tr>
    <w:tr w:rsidR="001E473D" w14:paraId="577A8EB3" w14:textId="77777777" w:rsidTr="00FB5E33">
      <w:trPr>
        <w:cantSplit/>
      </w:trPr>
      <w:tc>
        <w:tcPr>
          <w:tcW w:w="1809" w:type="dxa"/>
          <w:tcBorders>
            <w:bottom w:val="dotted" w:sz="4" w:space="0" w:color="auto"/>
            <w:right w:val="dotted" w:sz="4" w:space="0" w:color="auto"/>
          </w:tcBorders>
        </w:tcPr>
        <w:p w14:paraId="7055586F" w14:textId="77777777" w:rsidR="001E473D" w:rsidRDefault="001E473D" w:rsidP="001E473D">
          <w:pPr>
            <w:pStyle w:val="Footer"/>
            <w:tabs>
              <w:tab w:val="clear" w:pos="4153"/>
              <w:tab w:val="clear" w:pos="8306"/>
            </w:tabs>
            <w:ind w:right="-426"/>
            <w:rPr>
              <w:rFonts w:ascii="Tahoma" w:hAnsi="Tahoma"/>
              <w:sz w:val="18"/>
              <w:lang w:val="en-US"/>
            </w:rPr>
          </w:pPr>
          <w:r>
            <w:rPr>
              <w:rFonts w:ascii="Tahoma" w:hAnsi="Tahoma"/>
              <w:sz w:val="18"/>
              <w:lang w:val="en-US"/>
            </w:rPr>
            <w:t>Nom</w:t>
          </w:r>
        </w:p>
      </w:tc>
      <w:tc>
        <w:tcPr>
          <w:tcW w:w="3686" w:type="dxa"/>
          <w:tcBorders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14:paraId="152E8ACB" w14:textId="77777777" w:rsidR="001E473D" w:rsidRDefault="001E473D">
          <w:pPr>
            <w:pStyle w:val="Footer"/>
            <w:tabs>
              <w:tab w:val="clear" w:pos="4153"/>
              <w:tab w:val="clear" w:pos="8306"/>
            </w:tabs>
            <w:ind w:right="-426"/>
            <w:jc w:val="center"/>
            <w:rPr>
              <w:rFonts w:ascii="Tahoma" w:hAnsi="Tahoma"/>
              <w:sz w:val="18"/>
              <w:lang w:val="en-US"/>
            </w:rPr>
          </w:pPr>
        </w:p>
      </w:tc>
      <w:tc>
        <w:tcPr>
          <w:tcW w:w="9214" w:type="dxa"/>
          <w:tcBorders>
            <w:top w:val="nil"/>
            <w:left w:val="nil"/>
            <w:bottom w:val="dotted" w:sz="4" w:space="0" w:color="auto"/>
          </w:tcBorders>
          <w:vAlign w:val="bottom"/>
        </w:tcPr>
        <w:p w14:paraId="358F59F3" w14:textId="77777777" w:rsidR="001E473D" w:rsidRDefault="001E473D">
          <w:pPr>
            <w:pStyle w:val="BodyTextIndent3"/>
            <w:jc w:val="left"/>
            <w:rPr>
              <w:rFonts w:ascii="Tahoma" w:hAnsi="Tahoma"/>
              <w:sz w:val="18"/>
              <w:lang w:val="en-US"/>
            </w:rPr>
          </w:pPr>
        </w:p>
      </w:tc>
    </w:tr>
    <w:tr w:rsidR="001E473D" w14:paraId="487171F9" w14:textId="77777777" w:rsidTr="00FB5E33">
      <w:trPr>
        <w:cantSplit/>
      </w:trPr>
      <w:tc>
        <w:tcPr>
          <w:tcW w:w="1809" w:type="dxa"/>
          <w:tcBorders>
            <w:top w:val="dotted" w:sz="4" w:space="0" w:color="auto"/>
            <w:bottom w:val="dotted" w:sz="4" w:space="0" w:color="auto"/>
            <w:right w:val="dotted" w:sz="4" w:space="0" w:color="auto"/>
          </w:tcBorders>
        </w:tcPr>
        <w:p w14:paraId="13C1578D" w14:textId="77777777" w:rsidR="001E473D" w:rsidRDefault="001E473D">
          <w:pPr>
            <w:pStyle w:val="Footer"/>
            <w:tabs>
              <w:tab w:val="clear" w:pos="4153"/>
              <w:tab w:val="clear" w:pos="8306"/>
            </w:tabs>
            <w:ind w:right="-426"/>
            <w:rPr>
              <w:rFonts w:ascii="Tahoma" w:hAnsi="Tahoma"/>
              <w:sz w:val="18"/>
              <w:lang w:val="fr-BE"/>
            </w:rPr>
          </w:pPr>
          <w:r>
            <w:rPr>
              <w:rFonts w:ascii="Tahoma" w:hAnsi="Tahoma"/>
              <w:sz w:val="18"/>
              <w:lang w:val="fr-BE"/>
            </w:rPr>
            <w:t>Signature</w:t>
          </w:r>
        </w:p>
      </w:tc>
      <w:tc>
        <w:tcPr>
          <w:tcW w:w="3686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14:paraId="7B486C9F" w14:textId="77777777" w:rsidR="001E473D" w:rsidRDefault="001E473D">
          <w:pPr>
            <w:pStyle w:val="Footer"/>
            <w:tabs>
              <w:tab w:val="clear" w:pos="4153"/>
              <w:tab w:val="clear" w:pos="8306"/>
            </w:tabs>
            <w:ind w:right="-426"/>
            <w:jc w:val="center"/>
            <w:rPr>
              <w:rFonts w:ascii="Tahoma" w:hAnsi="Tahoma"/>
              <w:sz w:val="18"/>
              <w:lang w:val="fr-BE"/>
            </w:rPr>
          </w:pPr>
        </w:p>
      </w:tc>
      <w:tc>
        <w:tcPr>
          <w:tcW w:w="9214" w:type="dxa"/>
          <w:tcBorders>
            <w:top w:val="dotted" w:sz="4" w:space="0" w:color="auto"/>
            <w:left w:val="nil"/>
            <w:bottom w:val="nil"/>
          </w:tcBorders>
        </w:tcPr>
        <w:p w14:paraId="247C1D01" w14:textId="77777777" w:rsidR="001E473D" w:rsidRDefault="001E473D">
          <w:pPr>
            <w:pStyle w:val="Footer"/>
            <w:jc w:val="right"/>
            <w:rPr>
              <w:rFonts w:ascii="Tahoma" w:hAnsi="Tahoma"/>
              <w:sz w:val="18"/>
              <w:lang w:val="fr-BE"/>
            </w:rPr>
          </w:pPr>
        </w:p>
      </w:tc>
    </w:tr>
    <w:tr w:rsidR="001E473D" w14:paraId="0CF471C4" w14:textId="77777777" w:rsidTr="00FB5E33">
      <w:trPr>
        <w:cantSplit/>
      </w:trPr>
      <w:tc>
        <w:tcPr>
          <w:tcW w:w="1809" w:type="dxa"/>
          <w:tcBorders>
            <w:top w:val="dotted" w:sz="4" w:space="0" w:color="auto"/>
            <w:bottom w:val="single" w:sz="12" w:space="0" w:color="000000"/>
            <w:right w:val="dotted" w:sz="4" w:space="0" w:color="auto"/>
          </w:tcBorders>
        </w:tcPr>
        <w:p w14:paraId="432E49A7" w14:textId="77777777" w:rsidR="001E473D" w:rsidRDefault="001E473D">
          <w:pPr>
            <w:pStyle w:val="Footer"/>
            <w:tabs>
              <w:tab w:val="clear" w:pos="4153"/>
              <w:tab w:val="clear" w:pos="8306"/>
            </w:tabs>
            <w:ind w:right="-426"/>
            <w:rPr>
              <w:rFonts w:ascii="Tahoma" w:hAnsi="Tahoma"/>
              <w:sz w:val="18"/>
              <w:lang w:val="fr-BE"/>
            </w:rPr>
          </w:pPr>
          <w:r>
            <w:rPr>
              <w:rFonts w:ascii="Tahoma" w:hAnsi="Tahoma"/>
              <w:sz w:val="18"/>
              <w:lang w:val="fr-BE"/>
            </w:rPr>
            <w:t>Date</w:t>
          </w:r>
        </w:p>
      </w:tc>
      <w:tc>
        <w:tcPr>
          <w:tcW w:w="3686" w:type="dxa"/>
          <w:tcBorders>
            <w:top w:val="dotted" w:sz="4" w:space="0" w:color="auto"/>
            <w:left w:val="dotted" w:sz="4" w:space="0" w:color="auto"/>
            <w:bottom w:val="single" w:sz="12" w:space="0" w:color="000000"/>
            <w:right w:val="dotted" w:sz="4" w:space="0" w:color="auto"/>
          </w:tcBorders>
        </w:tcPr>
        <w:p w14:paraId="61CC7098" w14:textId="77777777" w:rsidR="001E473D" w:rsidRDefault="001E473D">
          <w:pPr>
            <w:pStyle w:val="Footer"/>
            <w:tabs>
              <w:tab w:val="clear" w:pos="4153"/>
              <w:tab w:val="clear" w:pos="8306"/>
            </w:tabs>
            <w:ind w:right="-426"/>
            <w:jc w:val="center"/>
            <w:rPr>
              <w:rFonts w:ascii="Tahoma" w:hAnsi="Tahoma"/>
              <w:sz w:val="18"/>
              <w:lang w:val="fr-BE"/>
            </w:rPr>
          </w:pPr>
        </w:p>
      </w:tc>
      <w:tc>
        <w:tcPr>
          <w:tcW w:w="9214" w:type="dxa"/>
          <w:tcBorders>
            <w:top w:val="dotted" w:sz="4" w:space="0" w:color="auto"/>
            <w:left w:val="nil"/>
            <w:bottom w:val="single" w:sz="12" w:space="0" w:color="000000"/>
          </w:tcBorders>
        </w:tcPr>
        <w:p w14:paraId="7B086AC1" w14:textId="77777777" w:rsidR="001E473D" w:rsidRDefault="001E473D">
          <w:pPr>
            <w:pStyle w:val="BodyTextIndent3"/>
            <w:jc w:val="right"/>
            <w:rPr>
              <w:lang w:val="fr-BE"/>
            </w:rPr>
          </w:pPr>
          <w:r>
            <w:rPr>
              <w:lang w:val="fr-BE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fr-BE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 w:rsidR="00664487">
            <w:rPr>
              <w:rStyle w:val="PageNumber"/>
              <w:noProof/>
              <w:lang w:val="fr-BE"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18BD253A" w14:textId="77777777" w:rsidR="00C66284" w:rsidRDefault="00C66284">
    <w:pPr>
      <w:pStyle w:val="Footer"/>
      <w:tabs>
        <w:tab w:val="left" w:pos="11482"/>
      </w:tabs>
      <w:ind w:right="-426"/>
      <w:rPr>
        <w:sz w:val="2"/>
        <w:lang w:val="fr-BE"/>
      </w:rPr>
    </w:pPr>
  </w:p>
  <w:p w14:paraId="2B49DE50" w14:textId="77777777" w:rsidR="00C66284" w:rsidRDefault="00C66284">
    <w:pPr>
      <w:pStyle w:val="Footer"/>
      <w:rPr>
        <w:sz w:val="2"/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27B2" w14:textId="77777777" w:rsidR="004020D2" w:rsidRDefault="004020D2">
      <w:r>
        <w:separator/>
      </w:r>
    </w:p>
  </w:footnote>
  <w:footnote w:type="continuationSeparator" w:id="0">
    <w:p w14:paraId="21D51E88" w14:textId="77777777" w:rsidR="004020D2" w:rsidRDefault="00402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CB441" w14:textId="660662DF" w:rsidR="004F4223" w:rsidRPr="00727401" w:rsidRDefault="004F4223" w:rsidP="004F4223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Tahoma" w:hAnsi="Tahoma"/>
        <w:sz w:val="28"/>
        <w:szCs w:val="28"/>
        <w:lang w:val="fr-BE"/>
      </w:rPr>
    </w:pPr>
    <w:r w:rsidRPr="00727401">
      <w:rPr>
        <w:rFonts w:ascii="Tahoma" w:hAnsi="Tahoma"/>
        <w:sz w:val="28"/>
        <w:szCs w:val="28"/>
        <w:lang w:val="fr-BE"/>
      </w:rPr>
      <w:t>P</w:t>
    </w:r>
    <w:r w:rsidR="00834BC5">
      <w:rPr>
        <w:rFonts w:ascii="Tahoma" w:hAnsi="Tahoma"/>
        <w:sz w:val="28"/>
        <w:szCs w:val="28"/>
        <w:lang w:val="fr-BE"/>
      </w:rPr>
      <w:t>rojet</w:t>
    </w:r>
    <w:proofErr w:type="gramStart"/>
    <w:r w:rsidR="00834BC5">
      <w:rPr>
        <w:rFonts w:ascii="Tahoma" w:hAnsi="Tahoma"/>
        <w:sz w:val="28"/>
        <w:szCs w:val="28"/>
        <w:lang w:val="fr-BE"/>
      </w:rPr>
      <w:t xml:space="preserve"> ….</w:t>
    </w:r>
    <w:proofErr w:type="gramEnd"/>
    <w:r>
      <w:rPr>
        <w:rFonts w:ascii="Tahoma" w:hAnsi="Tahoma"/>
        <w:sz w:val="28"/>
        <w:szCs w:val="28"/>
        <w:lang w:val="fr-BE"/>
      </w:rPr>
      <w:t xml:space="preserve"> : </w:t>
    </w:r>
    <w:r w:rsidRPr="00727401">
      <w:rPr>
        <w:rFonts w:ascii="Tahoma" w:hAnsi="Tahoma"/>
        <w:sz w:val="28"/>
        <w:szCs w:val="28"/>
        <w:lang w:val="fr-BE"/>
      </w:rPr>
      <w:t xml:space="preserve">Tests fonctionnels de la </w:t>
    </w:r>
    <w:r w:rsidR="00834BC5">
      <w:rPr>
        <w:rFonts w:ascii="Tahoma" w:hAnsi="Tahoma"/>
        <w:sz w:val="28"/>
        <w:szCs w:val="28"/>
        <w:lang w:val="fr-BE"/>
      </w:rPr>
      <w:t>…</w:t>
    </w:r>
  </w:p>
  <w:p w14:paraId="2F0BFE3A" w14:textId="77777777" w:rsidR="004F4223" w:rsidRPr="004F4223" w:rsidRDefault="004F4223">
    <w:pPr>
      <w:pStyle w:val="Header"/>
      <w:rPr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3760FA0"/>
    <w:lvl w:ilvl="0">
      <w:start w:val="1"/>
      <w:numFmt w:val="bullet"/>
      <w:pStyle w:val="Heading9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AC7F75"/>
    <w:multiLevelType w:val="multilevel"/>
    <w:tmpl w:val="79D093B8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5bis"/>
      <w:lvlText w:val="%1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%2.%3.%4.%5"/>
      <w:lvlJc w:val="left"/>
      <w:pPr>
        <w:tabs>
          <w:tab w:val="num" w:pos="1080"/>
        </w:tabs>
        <w:ind w:left="1008" w:hanging="1008"/>
      </w:pPr>
    </w:lvl>
    <w:lvl w:ilvl="5">
      <w:start w:val="1"/>
      <w:numFmt w:val="decimal"/>
      <w:lvlText w:val="%1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" w15:restartNumberingAfterBreak="0">
    <w:nsid w:val="0C960149"/>
    <w:multiLevelType w:val="hybridMultilevel"/>
    <w:tmpl w:val="F35CB6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62EB4"/>
    <w:multiLevelType w:val="singleLevel"/>
    <w:tmpl w:val="08090001"/>
    <w:lvl w:ilvl="0">
      <w:start w:val="1"/>
      <w:numFmt w:val="bullet"/>
      <w:pStyle w:val="Heading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BC5773"/>
    <w:multiLevelType w:val="singleLevel"/>
    <w:tmpl w:val="33E2D634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1"/>
  </w:num>
  <w:num w:numId="6">
    <w:abstractNumId w:val="2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73D"/>
    <w:rsid w:val="0008741E"/>
    <w:rsid w:val="000B3E1B"/>
    <w:rsid w:val="001E473D"/>
    <w:rsid w:val="001E4A0F"/>
    <w:rsid w:val="0024314D"/>
    <w:rsid w:val="002E45A2"/>
    <w:rsid w:val="002F45AD"/>
    <w:rsid w:val="00335D85"/>
    <w:rsid w:val="003E27AB"/>
    <w:rsid w:val="004020D2"/>
    <w:rsid w:val="00496B1F"/>
    <w:rsid w:val="004A54F4"/>
    <w:rsid w:val="004E4F40"/>
    <w:rsid w:val="004F4223"/>
    <w:rsid w:val="00545E50"/>
    <w:rsid w:val="00557C25"/>
    <w:rsid w:val="005741E0"/>
    <w:rsid w:val="00664487"/>
    <w:rsid w:val="00727401"/>
    <w:rsid w:val="00731092"/>
    <w:rsid w:val="007923A1"/>
    <w:rsid w:val="00825FCD"/>
    <w:rsid w:val="00834BC5"/>
    <w:rsid w:val="0084154F"/>
    <w:rsid w:val="00855B3C"/>
    <w:rsid w:val="00871A12"/>
    <w:rsid w:val="00882713"/>
    <w:rsid w:val="008E14F1"/>
    <w:rsid w:val="009143A6"/>
    <w:rsid w:val="009D6D65"/>
    <w:rsid w:val="00B15F76"/>
    <w:rsid w:val="00B36048"/>
    <w:rsid w:val="00B82EE7"/>
    <w:rsid w:val="00BA4767"/>
    <w:rsid w:val="00C34A15"/>
    <w:rsid w:val="00C66284"/>
    <w:rsid w:val="00CD6ACF"/>
    <w:rsid w:val="00D07F9B"/>
    <w:rsid w:val="00DB3565"/>
    <w:rsid w:val="00DC1AE5"/>
    <w:rsid w:val="00DD5107"/>
    <w:rsid w:val="00E25618"/>
    <w:rsid w:val="00E84821"/>
    <w:rsid w:val="00EA0B9A"/>
    <w:rsid w:val="00FA2BB9"/>
    <w:rsid w:val="00FB0FC5"/>
    <w:rsid w:val="00F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13C2C3F1"/>
  <w15:docId w15:val="{24CB5507-0793-4E31-BD6B-F4DC8FB5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left"/>
      <w:outlineLvl w:val="0"/>
    </w:pPr>
    <w:rPr>
      <w:b/>
      <w:sz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tabs>
        <w:tab w:val="num" w:pos="576"/>
        <w:tab w:val="left" w:pos="1418"/>
      </w:tabs>
      <w:ind w:left="576" w:hanging="576"/>
      <w:outlineLvl w:val="1"/>
    </w:pPr>
    <w:rPr>
      <w:rFonts w:ascii="Antique Olive" w:hAnsi="Antique Olive"/>
      <w:b/>
      <w:sz w:val="28"/>
      <w:lang w:val="fr-B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left="993" w:hanging="709"/>
      <w:jc w:val="left"/>
      <w:outlineLvl w:val="3"/>
    </w:pPr>
    <w:rPr>
      <w:lang w:val="fr-BE"/>
    </w:rPr>
  </w:style>
  <w:style w:type="paragraph" w:styleId="Heading5">
    <w:name w:val="heading 5"/>
    <w:basedOn w:val="Normal"/>
    <w:next w:val="Normal"/>
    <w:qFormat/>
    <w:pPr>
      <w:numPr>
        <w:numId w:val="2"/>
      </w:numPr>
      <w:tabs>
        <w:tab w:val="clear" w:pos="360"/>
      </w:tabs>
      <w:spacing w:before="240" w:after="60"/>
      <w:ind w:left="993"/>
      <w:outlineLvl w:val="4"/>
    </w:pPr>
    <w:rPr>
      <w:sz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num" w:pos="1440"/>
      </w:tabs>
      <w:spacing w:before="240" w:after="60"/>
      <w:ind w:left="1152" w:hanging="1152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num" w:pos="1800"/>
      </w:tabs>
      <w:spacing w:before="240" w:after="60"/>
      <w:ind w:left="1296" w:hanging="1296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num" w:pos="1800"/>
      </w:tabs>
      <w:spacing w:before="240" w:after="60"/>
      <w:ind w:left="1440" w:hanging="144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num" w:pos="2160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  <w:u w:val="single"/>
    </w:rPr>
  </w:style>
  <w:style w:type="paragraph" w:styleId="TOC1">
    <w:name w:val="toc 1"/>
    <w:basedOn w:val="Normal"/>
    <w:next w:val="Normal"/>
    <w:autoRedefine/>
    <w:semiHidden/>
    <w:pPr>
      <w:spacing w:before="120"/>
      <w:jc w:val="left"/>
    </w:pPr>
    <w:rPr>
      <w:b/>
      <w:i/>
      <w:sz w:val="24"/>
    </w:rPr>
  </w:style>
  <w:style w:type="paragraph" w:styleId="TOC2">
    <w:name w:val="toc 2"/>
    <w:basedOn w:val="Normal"/>
    <w:next w:val="Normal"/>
    <w:autoRedefine/>
    <w:semiHidden/>
    <w:pPr>
      <w:spacing w:before="120"/>
      <w:ind w:left="220"/>
      <w:jc w:val="left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ind w:left="1760"/>
      <w:jc w:val="left"/>
    </w:pPr>
    <w:rPr>
      <w:sz w:val="20"/>
    </w:rPr>
  </w:style>
  <w:style w:type="paragraph" w:styleId="BodyTextIndent">
    <w:name w:val="Body Text Indent"/>
    <w:basedOn w:val="Normal"/>
    <w:semiHidden/>
    <w:rPr>
      <w:rFonts w:ascii="Albertus Medium" w:hAnsi="Albertus Medium"/>
      <w:b/>
      <w:i/>
      <w:sz w:val="20"/>
    </w:rPr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rPr>
      <w:sz w:val="28"/>
      <w:lang w:val="en-US"/>
    </w:rPr>
  </w:style>
  <w:style w:type="paragraph" w:styleId="BodyText">
    <w:name w:val="Body Text"/>
    <w:basedOn w:val="Normal"/>
    <w:semiHidden/>
  </w:style>
  <w:style w:type="paragraph" w:styleId="BodyTextIndent2">
    <w:name w:val="Body Text Indent 2"/>
    <w:basedOn w:val="Normal"/>
    <w:semiHidden/>
    <w:pPr>
      <w:ind w:firstLine="576"/>
    </w:pPr>
  </w:style>
  <w:style w:type="paragraph" w:styleId="BodyTextIndent3">
    <w:name w:val="Body Text Indent 3"/>
    <w:basedOn w:val="Normal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path">
    <w:name w:val="path"/>
    <w:basedOn w:val="Normal"/>
    <w:pPr>
      <w:ind w:firstLine="576"/>
    </w:pPr>
    <w:rPr>
      <w:rFonts w:ascii="Albertus Medium" w:hAnsi="Albertus Medium"/>
      <w:b/>
      <w:i/>
    </w:rPr>
  </w:style>
  <w:style w:type="paragraph" w:styleId="Caption">
    <w:name w:val="caption"/>
    <w:basedOn w:val="Normal"/>
    <w:next w:val="Normal"/>
    <w:qFormat/>
    <w:pPr>
      <w:spacing w:before="120" w:after="120"/>
      <w:ind w:left="567"/>
      <w:jc w:val="left"/>
    </w:pPr>
    <w:rPr>
      <w:b/>
      <w:u w:val="single"/>
    </w:rPr>
  </w:style>
  <w:style w:type="paragraph" w:styleId="Date">
    <w:name w:val="Date"/>
    <w:basedOn w:val="BodyText"/>
    <w:semiHidden/>
    <w:pPr>
      <w:keepNext/>
      <w:spacing w:before="120" w:after="220" w:line="220" w:lineRule="atLeast"/>
      <w:ind w:left="1077"/>
      <w:jc w:val="left"/>
    </w:pPr>
    <w:rPr>
      <w:sz w:val="24"/>
      <w:lang w:val="en-AU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before="120" w:after="120"/>
      <w:jc w:val="left"/>
    </w:pPr>
    <w:rPr>
      <w:spacing w:val="-4"/>
      <w:sz w:val="24"/>
      <w:lang w:val="en-AU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ListBullet2">
    <w:name w:val="List Bullet 2"/>
    <w:basedOn w:val="Normal"/>
    <w:autoRedefine/>
    <w:semiHidden/>
    <w:pPr>
      <w:numPr>
        <w:numId w:val="3"/>
      </w:numPr>
      <w:jc w:val="left"/>
    </w:pPr>
    <w:rPr>
      <w:rFonts w:ascii="Univers" w:hAnsi="Univers"/>
      <w:sz w:val="24"/>
    </w:rPr>
  </w:style>
  <w:style w:type="paragraph" w:styleId="BodyText3">
    <w:name w:val="Body Text 3"/>
    <w:basedOn w:val="Normal"/>
    <w:semiHidden/>
    <w:pPr>
      <w:jc w:val="left"/>
    </w:pPr>
  </w:style>
  <w:style w:type="paragraph" w:customStyle="1" w:styleId="Heading5bis">
    <w:name w:val="Heading 5bis"/>
    <w:basedOn w:val="Heading5"/>
    <w:pPr>
      <w:numPr>
        <w:ilvl w:val="3"/>
        <w:numId w:val="5"/>
      </w:numPr>
      <w:tabs>
        <w:tab w:val="num" w:pos="1713"/>
      </w:tabs>
      <w:ind w:left="1353" w:hanging="720"/>
    </w:p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table" w:styleId="TableGrid">
    <w:name w:val="Table Grid"/>
    <w:basedOn w:val="TableNormal"/>
    <w:uiPriority w:val="59"/>
    <w:rsid w:val="002F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F4223"/>
    <w:rPr>
      <w:rFonts w:ascii="Arial" w:hAnsi="Arial"/>
      <w:sz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2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23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R_TESTFONCT_0001-EmptyDB.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H\Documents\HELDV-IPL\_ORGAnisationEntreprises.ATRIER\Samples\QC%20List\TEMPLATES\T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5D963-73AC-4439-8D6B-135D9C30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TCL.dot</Template>
  <TotalTime>219</TotalTime>
  <Pages>4</Pages>
  <Words>127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Tests Fonctionnels</vt:lpstr>
      <vt:lpstr>Tests Fonctionnels</vt:lpstr>
    </vt:vector>
  </TitlesOfParts>
  <Company>IRIS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Fonctionnels</dc:title>
  <dc:creator>BLH</dc:creator>
  <cp:lastModifiedBy>Brigitte Lehmann</cp:lastModifiedBy>
  <cp:revision>40</cp:revision>
  <cp:lastPrinted>2004-10-08T11:40:00Z</cp:lastPrinted>
  <dcterms:created xsi:type="dcterms:W3CDTF">2015-04-22T19:36:00Z</dcterms:created>
  <dcterms:modified xsi:type="dcterms:W3CDTF">2022-02-23T07:40:00Z</dcterms:modified>
</cp:coreProperties>
</file>